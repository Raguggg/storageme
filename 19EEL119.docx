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936"/>
        <w:tblW w:w="505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3870"/>
        <w:gridCol w:w="425"/>
        <w:gridCol w:w="6613"/>
      </w:tblGrid>
      <w:tr w:rsidR="001B2ABD" w:rsidRPr="00DF0DFD" w14:paraId="70966B14" w14:textId="77777777" w:rsidTr="006318F0">
        <w:trPr>
          <w:trHeight w:val="4573"/>
        </w:trPr>
        <w:tc>
          <w:tcPr>
            <w:tcW w:w="3870" w:type="dxa"/>
            <w:vAlign w:val="bottom"/>
          </w:tcPr>
          <w:p w14:paraId="06ECB56F" w14:textId="439CCF7A" w:rsidR="001B2ABD" w:rsidRPr="00DF0DFD" w:rsidRDefault="008946DA" w:rsidP="001E6A0F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1D06617" wp14:editId="1E5441B6">
                  <wp:extent cx="1091257" cy="1400572"/>
                  <wp:effectExtent l="152400" t="76200" r="128270" b="8858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683" cy="140368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41F91800" w14:textId="77777777" w:rsidR="001B2ABD" w:rsidRPr="00E57C8A" w:rsidRDefault="001B2ABD" w:rsidP="001E6A0F">
            <w:pPr>
              <w:tabs>
                <w:tab w:val="left" w:pos="9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3" w:type="dxa"/>
            <w:vAlign w:val="bottom"/>
          </w:tcPr>
          <w:p w14:paraId="0C1A8614" w14:textId="3B1DA08C" w:rsidR="001B2ABD" w:rsidRPr="008753AC" w:rsidRDefault="008753AC" w:rsidP="001E6A0F">
            <w:pPr>
              <w:pStyle w:val="Title"/>
              <w:rPr>
                <w:rFonts w:ascii="Times New Roman" w:hAnsi="Times New Roman" w:cs="Times New Roman"/>
                <w:szCs w:val="96"/>
                <w:vertAlign w:val="subscript"/>
                <w:lang w:val="en-IN"/>
              </w:rPr>
            </w:pPr>
            <w:r w:rsidRPr="008753AC">
              <w:rPr>
                <w:rFonts w:ascii="Times New Roman" w:hAnsi="Times New Roman" w:cs="Times New Roman"/>
              </w:rPr>
              <w:t>RAGU G</w:t>
            </w:r>
          </w:p>
        </w:tc>
      </w:tr>
      <w:tr w:rsidR="001B2ABD" w:rsidRPr="000B65CB" w14:paraId="53750A0D" w14:textId="77777777" w:rsidTr="006318F0">
        <w:trPr>
          <w:trHeight w:val="9109"/>
        </w:trPr>
        <w:tc>
          <w:tcPr>
            <w:tcW w:w="3870" w:type="dxa"/>
          </w:tcPr>
          <w:p w14:paraId="5596D8D9" w14:textId="5AD7F67E" w:rsidR="001B2ABD" w:rsidRPr="000B65CB" w:rsidRDefault="004F0E70" w:rsidP="001E6A0F">
            <w:pPr>
              <w:pStyle w:val="Heading3"/>
              <w:rPr>
                <w:rFonts w:ascii="Times New Roman" w:hAnsi="Times New Roman" w:cs="Times New Roman"/>
                <w:sz w:val="28"/>
                <w:szCs w:val="28"/>
              </w:rPr>
            </w:pPr>
            <w:r w:rsidRPr="000B65CB">
              <w:rPr>
                <w:rFonts w:ascii="Times New Roman" w:hAnsi="Times New Roman" w:cs="Times New Roman"/>
                <w:sz w:val="28"/>
                <w:szCs w:val="28"/>
              </w:rPr>
              <w:t>professional objective</w:t>
            </w:r>
          </w:p>
          <w:p w14:paraId="6579D4BC" w14:textId="40C52DF8" w:rsidR="00036450" w:rsidRPr="000B65CB" w:rsidRDefault="004F0E70" w:rsidP="001E6A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5CB">
              <w:rPr>
                <w:rFonts w:ascii="Times New Roman" w:hAnsi="Times New Roman" w:cs="Times New Roman"/>
                <w:sz w:val="28"/>
                <w:szCs w:val="28"/>
              </w:rPr>
              <w:t xml:space="preserve">Result-oriented individual with the ability to efficiently utilize available resources to generate optimum profit for the organization and achieving required result at the end. </w:t>
            </w:r>
          </w:p>
          <w:p w14:paraId="0DE31E12" w14:textId="77777777" w:rsidR="00036450" w:rsidRPr="000B65CB" w:rsidRDefault="00F242E8" w:rsidP="001E6A0F">
            <w:pPr>
              <w:pStyle w:val="Heading3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id w:val="-1954003311"/>
                <w:placeholder>
                  <w:docPart w:val="75A27479D883458C8A0CA29333B1D3F6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0B65CB">
                  <w:rPr>
                    <w:rFonts w:ascii="Times New Roman" w:hAnsi="Times New Roman" w:cs="Times New Roman"/>
                    <w:sz w:val="28"/>
                    <w:szCs w:val="28"/>
                  </w:rPr>
                  <w:t>Contact</w:t>
                </w:r>
              </w:sdtContent>
            </w:sdt>
          </w:p>
          <w:p w14:paraId="5D054FFC" w14:textId="77777777" w:rsidR="004D3011" w:rsidRPr="000B65CB" w:rsidRDefault="00F242E8" w:rsidP="001E6A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id w:val="1111563247"/>
                <w:placeholder>
                  <w:docPart w:val="883C83C2FBF94F3CB4D87066448C074E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0B65CB">
                  <w:rPr>
                    <w:rFonts w:ascii="Times New Roman" w:hAnsi="Times New Roman" w:cs="Times New Roman"/>
                    <w:sz w:val="28"/>
                    <w:szCs w:val="28"/>
                  </w:rPr>
                  <w:t>PHONE:</w:t>
                </w:r>
              </w:sdtContent>
            </w:sdt>
          </w:p>
          <w:p w14:paraId="75099084" w14:textId="4320726D" w:rsidR="004D3011" w:rsidRPr="000B65CB" w:rsidRDefault="00FA7A95" w:rsidP="001E6A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+91 </w:t>
            </w:r>
            <w:r w:rsidR="00067B1B">
              <w:rPr>
                <w:rFonts w:ascii="Times New Roman" w:hAnsi="Times New Roman" w:cs="Times New Roman"/>
                <w:sz w:val="28"/>
                <w:szCs w:val="28"/>
              </w:rPr>
              <w:t>7598226670</w:t>
            </w:r>
          </w:p>
          <w:p w14:paraId="0AFA1EC1" w14:textId="77777777" w:rsidR="004D3011" w:rsidRPr="000B65CB" w:rsidRDefault="004D3011" w:rsidP="001E6A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7A7CE6" w14:textId="77777777" w:rsidR="004D3011" w:rsidRPr="000B65CB" w:rsidRDefault="00F242E8" w:rsidP="001E6A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id w:val="-240260293"/>
                <w:placeholder>
                  <w:docPart w:val="C51AB53389FE45FAAB36158774D388C4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0B65CB">
                  <w:rPr>
                    <w:rFonts w:ascii="Times New Roman" w:hAnsi="Times New Roman" w:cs="Times New Roman"/>
                    <w:sz w:val="28"/>
                    <w:szCs w:val="28"/>
                  </w:rPr>
                  <w:t>EMAIL</w:t>
                </w:r>
              </w:sdtContent>
            </w:sdt>
          </w:p>
          <w:p w14:paraId="4E165287" w14:textId="257F691C" w:rsidR="00036450" w:rsidRPr="000B65CB" w:rsidRDefault="00CD1DCE" w:rsidP="001E6A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ragu19062002</w:t>
            </w:r>
            <w:r w:rsidR="004F0E70" w:rsidRPr="000B65CB">
              <w:rPr>
                <w:rFonts w:ascii="Times New Roman" w:hAnsi="Times New Roman" w:cs="Times New Roman"/>
                <w:sz w:val="28"/>
                <w:szCs w:val="28"/>
              </w:rPr>
              <w:t xml:space="preserve">@gmail.com </w:t>
            </w:r>
          </w:p>
          <w:p w14:paraId="54102CB1" w14:textId="5F266A09" w:rsidR="00EF51B6" w:rsidRPr="00BA32EA" w:rsidRDefault="0039514C" w:rsidP="00BA32EA">
            <w:pPr>
              <w:pStyle w:val="Heading3"/>
              <w:tabs>
                <w:tab w:val="right" w:pos="337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B65CB">
              <w:rPr>
                <w:rFonts w:ascii="Times New Roman" w:hAnsi="Times New Roman" w:cs="Times New Roman"/>
                <w:sz w:val="28"/>
                <w:szCs w:val="28"/>
              </w:rPr>
              <w:t>STUDENT BODY ACTIVITIES</w:t>
            </w:r>
          </w:p>
          <w:p w14:paraId="00762FDE" w14:textId="77777777" w:rsidR="00EF51B6" w:rsidRPr="00EF51B6" w:rsidRDefault="00EF51B6" w:rsidP="00EF51B6"/>
          <w:p w14:paraId="5CC7311E" w14:textId="39B6780A" w:rsidR="0045512C" w:rsidRPr="00D40A48" w:rsidRDefault="00D40A48" w:rsidP="00D40A4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D40A48">
              <w:rPr>
                <w:rFonts w:ascii="Times New Roman" w:hAnsi="Times New Roman" w:cs="Times New Roman"/>
                <w:sz w:val="28"/>
                <w:szCs w:val="28"/>
              </w:rPr>
              <w:t>roject leader in the team of six in Diploma</w:t>
            </w:r>
          </w:p>
          <w:p w14:paraId="572E1E9B" w14:textId="77777777" w:rsidR="00D63B8E" w:rsidRDefault="00D63B8E" w:rsidP="001E6A0F">
            <w:pPr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</w:pPr>
          </w:p>
          <w:p w14:paraId="6D7B0E88" w14:textId="5AC51E74" w:rsidR="00E101FD" w:rsidRPr="000B65CB" w:rsidRDefault="00E101FD" w:rsidP="001E6A0F">
            <w:pPr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</w:pPr>
            <w:r w:rsidRPr="000B65CB"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  <w:t>HOBBIES</w:t>
            </w:r>
          </w:p>
          <w:p w14:paraId="092A8ECE" w14:textId="0AB1995C" w:rsidR="00E101FD" w:rsidRPr="00576E79" w:rsidRDefault="00E101FD" w:rsidP="00576E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E7AC13" w14:textId="038557AC" w:rsidR="00DF0DFD" w:rsidRDefault="00F13CB2" w:rsidP="00F13CB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Using mobile phones</w:t>
            </w:r>
          </w:p>
          <w:p w14:paraId="2D810F31" w14:textId="2963E699" w:rsidR="00F13CB2" w:rsidRPr="00F13CB2" w:rsidRDefault="00F13CB2" w:rsidP="00F13CB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Debug of electrical devices </w:t>
            </w:r>
          </w:p>
          <w:p w14:paraId="00CA00E4" w14:textId="77777777" w:rsidR="00FA7A95" w:rsidRDefault="00FA7A95" w:rsidP="001E6A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658CCB" w14:textId="77777777" w:rsidR="008307FC" w:rsidRDefault="008307FC" w:rsidP="001E6A0F">
            <w:pPr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</w:pPr>
          </w:p>
          <w:p w14:paraId="65DABB15" w14:textId="77777777" w:rsidR="008307FC" w:rsidRDefault="008307FC" w:rsidP="001E6A0F">
            <w:pPr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</w:pPr>
          </w:p>
          <w:p w14:paraId="4C2F2543" w14:textId="77777777" w:rsidR="008307FC" w:rsidRDefault="008307FC" w:rsidP="001E6A0F">
            <w:pPr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</w:pPr>
          </w:p>
          <w:p w14:paraId="1E6E76FC" w14:textId="1347FFDB" w:rsidR="00E101FD" w:rsidRPr="00BF0F78" w:rsidRDefault="00FA7A95" w:rsidP="001E6A0F">
            <w:pPr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  <w:t>PERSONAL SNIPPETS</w:t>
            </w:r>
          </w:p>
          <w:p w14:paraId="4912E949" w14:textId="77777777" w:rsidR="00BF0F78" w:rsidRDefault="00BF0F78" w:rsidP="001E6A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E9982" w14:textId="1B31AC3C" w:rsidR="00FA7A95" w:rsidRDefault="00FA7A95" w:rsidP="001E6A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DOB        </w:t>
            </w:r>
            <w:proofErr w:type="gramStart"/>
            <w:r w:rsidRPr="00BF0F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67B1B">
              <w:rPr>
                <w:rFonts w:ascii="Times New Roman" w:hAnsi="Times New Roman" w:cs="Times New Roman"/>
                <w:sz w:val="28"/>
                <w:szCs w:val="28"/>
              </w:rPr>
              <w:t>19-Jun-2002</w:t>
            </w:r>
          </w:p>
          <w:p w14:paraId="73F2317D" w14:textId="021219E9" w:rsidR="006318F0" w:rsidRDefault="00FA7A95" w:rsidP="001E6A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AGE        </w:t>
            </w:r>
            <w:proofErr w:type="gramStart"/>
            <w:r w:rsidRPr="00BF0F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0EB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14:paraId="3EA9CE09" w14:textId="760CF620" w:rsidR="00826F0D" w:rsidRPr="000B65CB" w:rsidRDefault="00067B1B" w:rsidP="001E6A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7F5F4EE5" w14:textId="77777777" w:rsidR="006C1D9D" w:rsidRDefault="00F91889" w:rsidP="00F13CB2">
            <w:pPr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  <w:t>CERTIFIED COURSE:</w:t>
            </w:r>
          </w:p>
          <w:p w14:paraId="7AC9C926" w14:textId="77777777" w:rsidR="00F91889" w:rsidRDefault="00F91889" w:rsidP="00F91889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741"/>
              </w:tabs>
              <w:autoSpaceDE w:val="0"/>
              <w:autoSpaceDN w:val="0"/>
              <w:spacing w:before="98"/>
              <w:contextualSpacing w:val="0"/>
              <w:rPr>
                <w:sz w:val="24"/>
              </w:rPr>
            </w:pPr>
            <w:r>
              <w:rPr>
                <w:sz w:val="24"/>
              </w:rPr>
              <w:t xml:space="preserve">Under gone 60 hours </w:t>
            </w:r>
            <w:r w:rsidRPr="000F2C34">
              <w:rPr>
                <w:b/>
                <w:bCs/>
                <w:sz w:val="24"/>
              </w:rPr>
              <w:t>PLC</w:t>
            </w:r>
            <w:r>
              <w:rPr>
                <w:sz w:val="24"/>
              </w:rPr>
              <w:t xml:space="preserve"> course</w:t>
            </w:r>
          </w:p>
          <w:p w14:paraId="2A36B450" w14:textId="700A9133" w:rsidR="00F91889" w:rsidRDefault="00F91889" w:rsidP="00F91889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741"/>
              </w:tabs>
              <w:autoSpaceDE w:val="0"/>
              <w:autoSpaceDN w:val="0"/>
              <w:spacing w:before="98"/>
              <w:contextualSpacing w:val="0"/>
              <w:rPr>
                <w:sz w:val="24"/>
              </w:rPr>
            </w:pPr>
            <w:r>
              <w:rPr>
                <w:sz w:val="24"/>
              </w:rPr>
              <w:t xml:space="preserve">Under gone </w:t>
            </w:r>
            <w:r w:rsidRPr="000F2C34">
              <w:rPr>
                <w:b/>
                <w:bCs/>
                <w:sz w:val="24"/>
              </w:rPr>
              <w:t>Electrical-CAD</w:t>
            </w:r>
            <w:r>
              <w:rPr>
                <w:sz w:val="24"/>
              </w:rPr>
              <w:t xml:space="preserve"> course by Autodesk</w:t>
            </w:r>
          </w:p>
          <w:p w14:paraId="60715626" w14:textId="19853C15" w:rsidR="00F91889" w:rsidRPr="004E16A3" w:rsidRDefault="00F91889" w:rsidP="00F91889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741"/>
              </w:tabs>
              <w:autoSpaceDE w:val="0"/>
              <w:autoSpaceDN w:val="0"/>
              <w:spacing w:before="98"/>
              <w:contextualSpacing w:val="0"/>
              <w:rPr>
                <w:sz w:val="24"/>
              </w:rPr>
            </w:pPr>
            <w:r>
              <w:rPr>
                <w:sz w:val="24"/>
              </w:rPr>
              <w:t xml:space="preserve">Under </w:t>
            </w:r>
            <w:r w:rsidR="00DB355E">
              <w:rPr>
                <w:sz w:val="24"/>
              </w:rPr>
              <w:t xml:space="preserve">gone </w:t>
            </w:r>
            <w:r w:rsidR="00DB355E" w:rsidRPr="00DB355E">
              <w:rPr>
                <w:b/>
                <w:bCs/>
                <w:sz w:val="24"/>
              </w:rPr>
              <w:t>INDUSTRIAL CIRCUIT DESIGN</w:t>
            </w:r>
            <w:r w:rsidR="00DB355E">
              <w:rPr>
                <w:sz w:val="24"/>
              </w:rPr>
              <w:t xml:space="preserve"> course </w:t>
            </w:r>
          </w:p>
          <w:p w14:paraId="3DADFA26" w14:textId="4CA209D0" w:rsidR="00F91889" w:rsidRPr="00F13CB2" w:rsidRDefault="00F91889" w:rsidP="00F13CB2">
            <w:pPr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425" w:type="dxa"/>
          </w:tcPr>
          <w:p w14:paraId="56626642" w14:textId="77777777" w:rsidR="001B2ABD" w:rsidRPr="00E57C8A" w:rsidRDefault="001B2ABD" w:rsidP="001E6A0F">
            <w:pPr>
              <w:tabs>
                <w:tab w:val="left" w:pos="9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3" w:type="dxa"/>
          </w:tcPr>
          <w:p w14:paraId="17F9E5BE" w14:textId="7F3BE364" w:rsidR="00036450" w:rsidRPr="00E57C8A" w:rsidRDefault="004F0E70" w:rsidP="001E6A0F">
            <w:pPr>
              <w:pStyle w:val="Heading2"/>
              <w:rPr>
                <w:rFonts w:ascii="Times New Roman" w:hAnsi="Times New Roman" w:cs="Times New Roman"/>
                <w:sz w:val="28"/>
                <w:szCs w:val="28"/>
              </w:rPr>
            </w:pPr>
            <w:r w:rsidRPr="00E57C8A">
              <w:rPr>
                <w:rFonts w:ascii="Times New Roman" w:hAnsi="Times New Roman" w:cs="Times New Roman"/>
                <w:sz w:val="28"/>
                <w:szCs w:val="28"/>
              </w:rPr>
              <w:t>electrical and electronics engineering</w:t>
            </w:r>
          </w:p>
          <w:p w14:paraId="154560BC" w14:textId="306DF979" w:rsidR="00E57C8A" w:rsidRPr="00E57C8A" w:rsidRDefault="00826F0D" w:rsidP="001E6A0F">
            <w:pPr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</w:pPr>
            <w:r w:rsidRPr="00E57C8A"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  <w:t>SCHOLASTIC</w:t>
            </w:r>
          </w:p>
          <w:tbl>
            <w:tblPr>
              <w:tblStyle w:val="TableGrid"/>
              <w:tblW w:w="6382" w:type="dxa"/>
              <w:tblLayout w:type="fixed"/>
              <w:tblLook w:val="04A0" w:firstRow="1" w:lastRow="0" w:firstColumn="1" w:lastColumn="0" w:noHBand="0" w:noVBand="1"/>
            </w:tblPr>
            <w:tblGrid>
              <w:gridCol w:w="1595"/>
              <w:gridCol w:w="1595"/>
              <w:gridCol w:w="1595"/>
              <w:gridCol w:w="1597"/>
            </w:tblGrid>
            <w:tr w:rsidR="00EC2655" w14:paraId="4B5FA5BD" w14:textId="77777777" w:rsidTr="00EC2655">
              <w:trPr>
                <w:trHeight w:val="461"/>
              </w:trPr>
              <w:tc>
                <w:tcPr>
                  <w:tcW w:w="1595" w:type="dxa"/>
                  <w:vAlign w:val="center"/>
                </w:tcPr>
                <w:p w14:paraId="5557258D" w14:textId="614C6FF3" w:rsidR="00EC2655" w:rsidRPr="00EC2655" w:rsidRDefault="00EC2655" w:rsidP="00A10EB7">
                  <w:pPr>
                    <w:pStyle w:val="ListParagraph"/>
                    <w:framePr w:hSpace="180" w:wrap="around" w:hAnchor="margin" w:y="-936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EC2655">
                    <w:rPr>
                      <w:b/>
                      <w:bCs/>
                    </w:rPr>
                    <w:t>COURSE</w:t>
                  </w:r>
                </w:p>
              </w:tc>
              <w:tc>
                <w:tcPr>
                  <w:tcW w:w="1595" w:type="dxa"/>
                  <w:vAlign w:val="center"/>
                </w:tcPr>
                <w:p w14:paraId="0B486552" w14:textId="5CF8EDD2" w:rsidR="00EC2655" w:rsidRPr="00EC2655" w:rsidRDefault="00EC2655" w:rsidP="00A10EB7">
                  <w:pPr>
                    <w:pStyle w:val="ListParagraph"/>
                    <w:framePr w:hSpace="180" w:wrap="around" w:hAnchor="margin" w:y="-936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EC2655">
                    <w:rPr>
                      <w:b/>
                      <w:bCs/>
                    </w:rPr>
                    <w:t>INSTITUTION</w:t>
                  </w:r>
                </w:p>
              </w:tc>
              <w:tc>
                <w:tcPr>
                  <w:tcW w:w="1595" w:type="dxa"/>
                  <w:vAlign w:val="center"/>
                </w:tcPr>
                <w:p w14:paraId="7363BF1F" w14:textId="07675175" w:rsidR="00EC2655" w:rsidRPr="00EC2655" w:rsidRDefault="00EC2655" w:rsidP="00A10EB7">
                  <w:pPr>
                    <w:pStyle w:val="ListParagraph"/>
                    <w:framePr w:hSpace="180" w:wrap="around" w:hAnchor="margin" w:y="-936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EC2655">
                    <w:rPr>
                      <w:b/>
                      <w:bCs/>
                    </w:rPr>
                    <w:t>UNIVERSITY/ BOARD</w:t>
                  </w:r>
                </w:p>
              </w:tc>
              <w:tc>
                <w:tcPr>
                  <w:tcW w:w="1597" w:type="dxa"/>
                  <w:vAlign w:val="center"/>
                </w:tcPr>
                <w:p w14:paraId="54A7FB47" w14:textId="4B141606" w:rsidR="00EC2655" w:rsidRPr="00EC2655" w:rsidRDefault="00EC2655" w:rsidP="00A10EB7">
                  <w:pPr>
                    <w:pStyle w:val="ListParagraph"/>
                    <w:framePr w:hSpace="180" w:wrap="around" w:hAnchor="margin" w:y="-936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EC2655">
                    <w:rPr>
                      <w:b/>
                      <w:bCs/>
                    </w:rPr>
                    <w:t>PERCENTA GE/ CGPA</w:t>
                  </w:r>
                </w:p>
              </w:tc>
            </w:tr>
            <w:tr w:rsidR="00EC2655" w14:paraId="5B11B396" w14:textId="77777777" w:rsidTr="00EC2655">
              <w:trPr>
                <w:trHeight w:val="461"/>
              </w:trPr>
              <w:tc>
                <w:tcPr>
                  <w:tcW w:w="1595" w:type="dxa"/>
                  <w:vAlign w:val="center"/>
                </w:tcPr>
                <w:p w14:paraId="2F66206C" w14:textId="076E4478" w:rsidR="00EC2655" w:rsidRDefault="00EC2655" w:rsidP="00A10EB7">
                  <w:pPr>
                    <w:pStyle w:val="ListParagraph"/>
                    <w:framePr w:hSpace="180" w:wrap="around" w:hAnchor="margin" w:y="-936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t>B.E Electrical and electronics Engineering</w:t>
                  </w:r>
                </w:p>
              </w:tc>
              <w:tc>
                <w:tcPr>
                  <w:tcW w:w="1595" w:type="dxa"/>
                  <w:vAlign w:val="center"/>
                </w:tcPr>
                <w:p w14:paraId="7BF6A420" w14:textId="2D8E8C0E" w:rsidR="00EC2655" w:rsidRDefault="00EC2655" w:rsidP="00A10EB7">
                  <w:pPr>
                    <w:pStyle w:val="ListParagraph"/>
                    <w:framePr w:hSpace="180" w:wrap="around" w:hAnchor="margin" w:y="-936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t>Kongu Engineering college</w:t>
                  </w:r>
                </w:p>
              </w:tc>
              <w:tc>
                <w:tcPr>
                  <w:tcW w:w="1595" w:type="dxa"/>
                  <w:vAlign w:val="center"/>
                </w:tcPr>
                <w:p w14:paraId="4003581C" w14:textId="2A63A794" w:rsidR="00EC2655" w:rsidRDefault="00EC2655" w:rsidP="00A10EB7">
                  <w:pPr>
                    <w:pStyle w:val="ListParagraph"/>
                    <w:framePr w:hSpace="180" w:wrap="around" w:hAnchor="margin" w:y="-936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t>Anna University, Chennai</w:t>
                  </w:r>
                </w:p>
              </w:tc>
              <w:tc>
                <w:tcPr>
                  <w:tcW w:w="1597" w:type="dxa"/>
                  <w:vAlign w:val="center"/>
                </w:tcPr>
                <w:p w14:paraId="626B664B" w14:textId="77777777" w:rsidR="00EC2655" w:rsidRDefault="00EC2655" w:rsidP="00A10EB7">
                  <w:pPr>
                    <w:pStyle w:val="ListParagraph"/>
                    <w:framePr w:hSpace="180" w:wrap="around" w:hAnchor="margin" w:y="-936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333FD31E" w14:textId="73FC312B" w:rsidR="00EC2655" w:rsidRDefault="00EC2655" w:rsidP="00A10EB7">
                  <w:pPr>
                    <w:framePr w:hSpace="180" w:wrap="around" w:hAnchor="margin" w:y="-936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t>8</w:t>
                  </w:r>
                  <w:r w:rsidR="00F13CB2">
                    <w:t>.</w:t>
                  </w:r>
                  <w:r>
                    <w:t>5</w:t>
                  </w:r>
                  <w:r w:rsidR="00F13CB2">
                    <w:t>8</w:t>
                  </w:r>
                </w:p>
                <w:p w14:paraId="5B580702" w14:textId="4D40350B" w:rsidR="00EC2655" w:rsidRPr="00EC2655" w:rsidRDefault="00EC2655" w:rsidP="00A10EB7">
                  <w:pPr>
                    <w:framePr w:hSpace="180" w:wrap="around" w:hAnchor="margin" w:y="-936"/>
                    <w:jc w:val="center"/>
                  </w:pPr>
                </w:p>
              </w:tc>
            </w:tr>
            <w:tr w:rsidR="00EC2655" w14:paraId="4F7AE2DE" w14:textId="77777777" w:rsidTr="00EC2655">
              <w:trPr>
                <w:trHeight w:val="461"/>
              </w:trPr>
              <w:tc>
                <w:tcPr>
                  <w:tcW w:w="1595" w:type="dxa"/>
                  <w:vAlign w:val="center"/>
                </w:tcPr>
                <w:p w14:paraId="512375DB" w14:textId="730750C2" w:rsidR="00EC2655" w:rsidRDefault="008753AC" w:rsidP="00A10EB7">
                  <w:pPr>
                    <w:pStyle w:val="ListParagraph"/>
                    <w:framePr w:hSpace="180" w:wrap="around" w:hAnchor="margin" w:y="-936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t xml:space="preserve">Diploma in Electrical </w:t>
                  </w:r>
                  <w:proofErr w:type="gramStart"/>
                  <w:r>
                    <w:t>And</w:t>
                  </w:r>
                  <w:proofErr w:type="gramEnd"/>
                  <w:r>
                    <w:t xml:space="preserve"> Electronics Engineering</w:t>
                  </w:r>
                </w:p>
              </w:tc>
              <w:tc>
                <w:tcPr>
                  <w:tcW w:w="1595" w:type="dxa"/>
                  <w:vAlign w:val="center"/>
                </w:tcPr>
                <w:p w14:paraId="586D2FC5" w14:textId="5C724F4A" w:rsidR="00EC2655" w:rsidRDefault="008753AC" w:rsidP="00A10EB7">
                  <w:pPr>
                    <w:pStyle w:val="ListParagraph"/>
                    <w:framePr w:hSpace="180" w:wrap="around" w:hAnchor="margin" w:y="-936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753AC">
                    <w:t>Muthayammal Polytechnic College</w:t>
                  </w:r>
                </w:p>
              </w:tc>
              <w:tc>
                <w:tcPr>
                  <w:tcW w:w="1595" w:type="dxa"/>
                  <w:vAlign w:val="center"/>
                </w:tcPr>
                <w:p w14:paraId="6FCE70E7" w14:textId="205C0F38" w:rsidR="00EC2655" w:rsidRDefault="008753AC" w:rsidP="00A10EB7">
                  <w:pPr>
                    <w:pStyle w:val="ListParagraph"/>
                    <w:framePr w:hSpace="180" w:wrap="around" w:hAnchor="margin" w:y="-936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t>Dote</w:t>
                  </w:r>
                </w:p>
              </w:tc>
              <w:tc>
                <w:tcPr>
                  <w:tcW w:w="1597" w:type="dxa"/>
                  <w:vAlign w:val="center"/>
                </w:tcPr>
                <w:p w14:paraId="5DCE540A" w14:textId="2FCFF864" w:rsidR="00EC2655" w:rsidRDefault="008753AC" w:rsidP="00A10EB7">
                  <w:pPr>
                    <w:pStyle w:val="ListParagraph"/>
                    <w:framePr w:hSpace="180" w:wrap="around" w:hAnchor="margin" w:y="-936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t>89</w:t>
                  </w:r>
                </w:p>
              </w:tc>
            </w:tr>
            <w:tr w:rsidR="00EC2655" w14:paraId="4AC0AB4A" w14:textId="77777777" w:rsidTr="00EC2655">
              <w:trPr>
                <w:trHeight w:val="433"/>
              </w:trPr>
              <w:tc>
                <w:tcPr>
                  <w:tcW w:w="1595" w:type="dxa"/>
                  <w:vAlign w:val="center"/>
                </w:tcPr>
                <w:p w14:paraId="385E3351" w14:textId="1F4D5E7E" w:rsidR="00EC2655" w:rsidRDefault="00EC2655" w:rsidP="00A10EB7">
                  <w:pPr>
                    <w:pStyle w:val="ListParagraph"/>
                    <w:framePr w:hSpace="180" w:wrap="around" w:hAnchor="margin" w:y="-936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t>SSLC</w:t>
                  </w:r>
                </w:p>
              </w:tc>
              <w:tc>
                <w:tcPr>
                  <w:tcW w:w="1595" w:type="dxa"/>
                  <w:vAlign w:val="center"/>
                </w:tcPr>
                <w:p w14:paraId="10E38E02" w14:textId="66653371" w:rsidR="00EC2655" w:rsidRDefault="008753AC" w:rsidP="00A10EB7">
                  <w:pPr>
                    <w:pStyle w:val="ListParagraph"/>
                    <w:framePr w:hSpace="180" w:wrap="around" w:hAnchor="margin" w:y="-936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t>Shri Vidhya Bharathhi Modern School</w:t>
                  </w:r>
                </w:p>
              </w:tc>
              <w:tc>
                <w:tcPr>
                  <w:tcW w:w="1595" w:type="dxa"/>
                  <w:vAlign w:val="center"/>
                </w:tcPr>
                <w:p w14:paraId="04CBA591" w14:textId="06BD3B32" w:rsidR="00EC2655" w:rsidRDefault="008753AC" w:rsidP="00A10EB7">
                  <w:pPr>
                    <w:pStyle w:val="ListParagraph"/>
                    <w:framePr w:hSpace="180" w:wrap="around" w:hAnchor="margin" w:y="-936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t>CBSE</w:t>
                  </w:r>
                </w:p>
              </w:tc>
              <w:tc>
                <w:tcPr>
                  <w:tcW w:w="1597" w:type="dxa"/>
                  <w:vAlign w:val="center"/>
                </w:tcPr>
                <w:p w14:paraId="139B600E" w14:textId="088844B9" w:rsidR="00EC2655" w:rsidRDefault="008753AC" w:rsidP="00A10EB7">
                  <w:pPr>
                    <w:pStyle w:val="ListParagraph"/>
                    <w:framePr w:hSpace="180" w:wrap="around" w:hAnchor="margin" w:y="-936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t>88</w:t>
                  </w:r>
                </w:p>
              </w:tc>
            </w:tr>
          </w:tbl>
          <w:p w14:paraId="4AB333DF" w14:textId="77777777" w:rsidR="001E6A0F" w:rsidRPr="00E57C8A" w:rsidRDefault="001E6A0F" w:rsidP="001E6A0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904B5F" w14:textId="61391439" w:rsidR="00FB22FD" w:rsidRPr="00E57C8A" w:rsidRDefault="00FB22FD" w:rsidP="001E6A0F">
            <w:pPr>
              <w:pStyle w:val="Heading4"/>
              <w:rPr>
                <w:rFonts w:ascii="Times New Roman" w:hAnsi="Times New Roman" w:cs="Times New Roman"/>
                <w:color w:val="355D7E" w:themeColor="accent1" w:themeShade="80"/>
                <w:sz w:val="28"/>
                <w:szCs w:val="28"/>
              </w:rPr>
            </w:pPr>
            <w:r w:rsidRPr="00E57C8A">
              <w:rPr>
                <w:rFonts w:ascii="Times New Roman" w:hAnsi="Times New Roman" w:cs="Times New Roman"/>
                <w:color w:val="355D7E" w:themeColor="accent1" w:themeShade="80"/>
                <w:sz w:val="28"/>
                <w:szCs w:val="28"/>
              </w:rPr>
              <w:t>SKILL SET</w:t>
            </w:r>
          </w:p>
          <w:p w14:paraId="0DB1BFF6" w14:textId="10D4FE9C" w:rsidR="00FB22FD" w:rsidRPr="00E57C8A" w:rsidRDefault="00FB22FD" w:rsidP="001E6A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7C8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  <w:p w14:paraId="3EF681AF" w14:textId="47B557BA" w:rsidR="00FB22FD" w:rsidRDefault="00FB22FD" w:rsidP="001E6A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7C8A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</w:p>
          <w:p w14:paraId="12F352FD" w14:textId="43653EFD" w:rsidR="008307FC" w:rsidRDefault="008307FC" w:rsidP="001E6A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</w:p>
          <w:p w14:paraId="1E2E5391" w14:textId="45829387" w:rsidR="008307FC" w:rsidRDefault="008307FC" w:rsidP="001E6A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</w:p>
          <w:p w14:paraId="3D626C5F" w14:textId="0389D33C" w:rsidR="00A10EB7" w:rsidRDefault="00A10EB7" w:rsidP="001E6A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JavaScript </w:t>
            </w:r>
          </w:p>
          <w:p w14:paraId="693D8A9F" w14:textId="4A5D9780" w:rsidR="00A10EB7" w:rsidRPr="00E57C8A" w:rsidRDefault="00A10EB7" w:rsidP="001E6A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PHP (basics)</w:t>
            </w:r>
          </w:p>
          <w:p w14:paraId="5C063DFE" w14:textId="77777777" w:rsidR="001E6A0F" w:rsidRPr="00E57C8A" w:rsidRDefault="001E6A0F" w:rsidP="001E6A0F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984EE7" w14:textId="2B3449E1" w:rsidR="00FB22FD" w:rsidRPr="00E57C8A" w:rsidRDefault="00FB22FD" w:rsidP="001E6A0F">
            <w:pPr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</w:pPr>
            <w:r w:rsidRPr="00E57C8A"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  <w:t>S</w:t>
            </w:r>
            <w:r w:rsidR="00A3526D" w:rsidRPr="00E57C8A"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  <w:t>OFTWARE KNOWLEDGE</w:t>
            </w:r>
          </w:p>
          <w:p w14:paraId="3D15CB70" w14:textId="7972EBE8" w:rsidR="00FB22FD" w:rsidRPr="00E57C8A" w:rsidRDefault="00134171" w:rsidP="001E6A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PLC</w:t>
            </w:r>
          </w:p>
          <w:p w14:paraId="656FA0F6" w14:textId="6018F9C9" w:rsidR="00FB22FD" w:rsidRDefault="00FB22FD" w:rsidP="001E6A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7C8A">
              <w:rPr>
                <w:rFonts w:ascii="Times New Roman" w:hAnsi="Times New Roman" w:cs="Times New Roman"/>
                <w:sz w:val="28"/>
                <w:szCs w:val="28"/>
              </w:rPr>
              <w:t>E-CAD</w:t>
            </w:r>
          </w:p>
          <w:p w14:paraId="39337880" w14:textId="22D5049C" w:rsidR="008307FC" w:rsidRDefault="008307FC" w:rsidP="001E6A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PCB design </w:t>
            </w:r>
          </w:p>
          <w:p w14:paraId="62EB9B56" w14:textId="77777777" w:rsidR="00134171" w:rsidRPr="00E57C8A" w:rsidRDefault="00134171" w:rsidP="0013417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B310F5" w14:textId="790CC7D9" w:rsidR="00134171" w:rsidRPr="00E57C8A" w:rsidRDefault="00134171" w:rsidP="00134171">
            <w:pPr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  <w:t>HARD</w:t>
            </w:r>
            <w:r w:rsidRPr="00E57C8A"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  <w:t>WARE KNOWLEDGE</w:t>
            </w:r>
          </w:p>
          <w:p w14:paraId="3C8E6B66" w14:textId="611E8CF1" w:rsidR="001E6A0F" w:rsidRDefault="00134171" w:rsidP="0013417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34171">
              <w:rPr>
                <w:rFonts w:ascii="Times New Roman" w:hAnsi="Times New Roman" w:cs="Times New Roman"/>
                <w:sz w:val="28"/>
                <w:szCs w:val="28"/>
              </w:rPr>
              <w:t>Electrical works (circuit debugging, wiring)</w:t>
            </w:r>
          </w:p>
          <w:p w14:paraId="6C11E333" w14:textId="77777777" w:rsidR="008307FC" w:rsidRDefault="008307FC" w:rsidP="008307F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20A8B7" w14:textId="77777777" w:rsidR="00134171" w:rsidRPr="00134171" w:rsidRDefault="00134171" w:rsidP="001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CD28F5" w14:textId="4F7204B8" w:rsidR="00FB22FD" w:rsidRPr="00E57C8A" w:rsidRDefault="00A3526D" w:rsidP="001E6A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7C8A"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  <w:t>AREAS OF INTEREST</w:t>
            </w:r>
          </w:p>
          <w:p w14:paraId="3E6009E0" w14:textId="77777777" w:rsidR="008753AC" w:rsidRPr="008753AC" w:rsidRDefault="008753AC" w:rsidP="008753A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53AC">
              <w:rPr>
                <w:rFonts w:ascii="Times New Roman" w:hAnsi="Times New Roman" w:cs="Times New Roman"/>
                <w:sz w:val="28"/>
                <w:szCs w:val="28"/>
              </w:rPr>
              <w:t>Developing Telegram Bots</w:t>
            </w:r>
          </w:p>
          <w:p w14:paraId="47FC16CD" w14:textId="0545F9B7" w:rsidR="001E6A0F" w:rsidRDefault="008753AC" w:rsidP="008753AC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53AC">
              <w:rPr>
                <w:rFonts w:ascii="Times New Roman" w:hAnsi="Times New Roman" w:cs="Times New Roman"/>
                <w:sz w:val="28"/>
                <w:szCs w:val="28"/>
              </w:rPr>
              <w:t xml:space="preserve">Circuit debugging </w:t>
            </w:r>
          </w:p>
          <w:p w14:paraId="6889A164" w14:textId="57FA4B4B" w:rsidR="008307FC" w:rsidRDefault="008307FC" w:rsidP="008753AC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Electrical Machine’s</w:t>
            </w:r>
          </w:p>
          <w:p w14:paraId="742F5C71" w14:textId="119969F5" w:rsidR="008307FC" w:rsidRDefault="008307FC" w:rsidP="008753AC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C,Python</w:t>
            </w:r>
            <w:proofErr w:type="gramEnd"/>
            <w:r w:rsidR="00A10EB7">
              <w:rPr>
                <w:rFonts w:ascii="Times New Roman" w:hAnsi="Times New Roman" w:cs="Times New Roman"/>
                <w:sz w:val="28"/>
                <w:szCs w:val="28"/>
              </w:rPr>
              <w:t xml:space="preserve">,Web development </w:t>
            </w:r>
          </w:p>
          <w:p w14:paraId="03935131" w14:textId="77777777" w:rsidR="008753AC" w:rsidRPr="00E57C8A" w:rsidRDefault="008753AC" w:rsidP="008753A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236B7C" w14:textId="536A7427" w:rsidR="00CA1B47" w:rsidRPr="00E57C8A" w:rsidRDefault="00CA1B47" w:rsidP="001E6A0F">
            <w:pPr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</w:pPr>
            <w:r w:rsidRPr="00E57C8A"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  <w:t>I</w:t>
            </w:r>
            <w:r w:rsidR="00A3526D" w:rsidRPr="00E57C8A"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  <w:t>DEAS AND PAPERS PRESENTED</w:t>
            </w:r>
          </w:p>
          <w:p w14:paraId="257B89DB" w14:textId="03BACCC6" w:rsidR="006318F0" w:rsidRDefault="00134171" w:rsidP="008753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34171">
              <w:rPr>
                <w:rFonts w:ascii="Times New Roman" w:hAnsi="Times New Roman" w:cs="Times New Roman"/>
                <w:sz w:val="28"/>
                <w:szCs w:val="28"/>
              </w:rPr>
              <w:t>Got 1st price on paper presented in topic of “WIND TREE” in Zenith-2k21</w:t>
            </w:r>
          </w:p>
          <w:p w14:paraId="516160E9" w14:textId="1DB558B1" w:rsidR="00F13CB2" w:rsidRPr="00F13CB2" w:rsidRDefault="008307FC" w:rsidP="00F13CB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Paper Presented in topic of “GRAVITY </w:t>
            </w:r>
            <w:r w:rsidR="00A10EB7">
              <w:rPr>
                <w:rFonts w:ascii="Times New Roman" w:hAnsi="Times New Roman" w:cs="Times New Roman"/>
                <w:sz w:val="28"/>
                <w:szCs w:val="28"/>
              </w:rPr>
              <w:t>LIGHT”</w:t>
            </w:r>
          </w:p>
          <w:p w14:paraId="011F40C1" w14:textId="7E20B173" w:rsidR="0039514C" w:rsidRPr="00134171" w:rsidRDefault="0039514C" w:rsidP="001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6EDB8D" w14:textId="6864291E" w:rsidR="00134171" w:rsidRPr="00E57C8A" w:rsidRDefault="00134171" w:rsidP="00134171">
            <w:pPr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  <w:t>PORJECT</w:t>
            </w:r>
            <w:r w:rsidRPr="00E57C8A"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  <w:t xml:space="preserve"> PRESENTED</w:t>
            </w:r>
          </w:p>
          <w:p w14:paraId="405FCF1D" w14:textId="3B4C716D" w:rsidR="006F646F" w:rsidRDefault="00D40A48" w:rsidP="006F646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40A48">
              <w:rPr>
                <w:rFonts w:ascii="Times New Roman" w:hAnsi="Times New Roman" w:cs="Times New Roman"/>
                <w:sz w:val="28"/>
                <w:szCs w:val="28"/>
              </w:rPr>
              <w:t>Submit a project on “Finding Fault Location on Underground Distribution Cable”</w:t>
            </w:r>
          </w:p>
          <w:p w14:paraId="7EA82C19" w14:textId="7A112169" w:rsidR="006F646F" w:rsidRDefault="006F646F" w:rsidP="006F646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 a Python module “PYWHATSBOMP”</w:t>
            </w:r>
          </w:p>
          <w:p w14:paraId="7E3BBF30" w14:textId="5C013F10" w:rsidR="006F646F" w:rsidRPr="006F646F" w:rsidRDefault="006F646F" w:rsidP="006F646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 a website and Host in GitHub ‘</w:t>
            </w:r>
            <w:r>
              <w:t xml:space="preserve"> </w:t>
            </w:r>
            <w:r w:rsidRPr="006F646F">
              <w:rPr>
                <w:rFonts w:ascii="Times New Roman" w:hAnsi="Times New Roman" w:cs="Times New Roman"/>
                <w:sz w:val="28"/>
                <w:szCs w:val="28"/>
              </w:rPr>
              <w:t>https://tiny.one/ragugs</w:t>
            </w:r>
            <w:r w:rsidR="00574D0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35FA81B0" w14:textId="77777777" w:rsidR="00D40A48" w:rsidRPr="00E57C8A" w:rsidRDefault="00D40A48" w:rsidP="00D40A4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053876" w14:textId="77777777" w:rsidR="000B65CB" w:rsidRPr="00E57C8A" w:rsidRDefault="000B65CB" w:rsidP="001E6A0F">
            <w:pPr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</w:pPr>
            <w:r w:rsidRPr="00E57C8A"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  <w:t>REFERENCE</w:t>
            </w:r>
          </w:p>
          <w:p w14:paraId="1711386E" w14:textId="3A0B3608" w:rsidR="00D40A48" w:rsidRPr="00067B1B" w:rsidRDefault="00D40A48" w:rsidP="00067B1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67B1B">
              <w:rPr>
                <w:rFonts w:ascii="Times New Roman" w:hAnsi="Times New Roman" w:cs="Times New Roman"/>
                <w:sz w:val="28"/>
                <w:szCs w:val="28"/>
              </w:rPr>
              <w:t xml:space="preserve">Dr. R Meenakumari </w:t>
            </w:r>
            <w:proofErr w:type="gramStart"/>
            <w:r w:rsidRPr="00067B1B">
              <w:rPr>
                <w:rFonts w:ascii="Times New Roman" w:hAnsi="Times New Roman" w:cs="Times New Roman"/>
                <w:sz w:val="28"/>
                <w:szCs w:val="28"/>
              </w:rPr>
              <w:t>Ph.D</w:t>
            </w:r>
            <w:proofErr w:type="gramEnd"/>
            <w:r w:rsidRPr="00067B1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64F112F" w14:textId="5B24A892" w:rsidR="00D40A48" w:rsidRPr="00067B1B" w:rsidRDefault="00D40A48" w:rsidP="00067B1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67B1B">
              <w:rPr>
                <w:rFonts w:ascii="Times New Roman" w:hAnsi="Times New Roman" w:cs="Times New Roman"/>
                <w:sz w:val="28"/>
                <w:szCs w:val="28"/>
              </w:rPr>
              <w:t>Professor and Head Department of Electrical and Electronics Engineering,</w:t>
            </w:r>
          </w:p>
          <w:p w14:paraId="4936406B" w14:textId="77777777" w:rsidR="00D40A48" w:rsidRPr="00067B1B" w:rsidRDefault="00D40A48" w:rsidP="00067B1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67B1B">
              <w:rPr>
                <w:rFonts w:ascii="Times New Roman" w:hAnsi="Times New Roman" w:cs="Times New Roman"/>
                <w:sz w:val="28"/>
                <w:szCs w:val="28"/>
              </w:rPr>
              <w:t>Kongu Engineering College,</w:t>
            </w:r>
          </w:p>
          <w:p w14:paraId="08D6741B" w14:textId="2863D6D0" w:rsidR="00D40A48" w:rsidRPr="00067B1B" w:rsidRDefault="00D40A48" w:rsidP="00067B1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67B1B">
              <w:rPr>
                <w:rFonts w:ascii="Times New Roman" w:hAnsi="Times New Roman" w:cs="Times New Roman"/>
                <w:sz w:val="28"/>
                <w:szCs w:val="28"/>
              </w:rPr>
              <w:t>Perundurai, Erode-638060. Mobile No: +919443127506</w:t>
            </w:r>
          </w:p>
          <w:p w14:paraId="0C497A61" w14:textId="1934A103" w:rsidR="00E57C8A" w:rsidRPr="00067B1B" w:rsidRDefault="00D40A48" w:rsidP="00067B1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67B1B">
              <w:rPr>
                <w:rFonts w:ascii="Times New Roman" w:hAnsi="Times New Roman" w:cs="Times New Roman"/>
                <w:sz w:val="28"/>
                <w:szCs w:val="28"/>
              </w:rPr>
              <w:t>E-mail Id: rmkumari@kongu.ac.in</w:t>
            </w:r>
          </w:p>
          <w:p w14:paraId="45ECAEFF" w14:textId="77777777" w:rsidR="00A3526D" w:rsidRPr="00E57C8A" w:rsidRDefault="00A3526D" w:rsidP="001E6A0F">
            <w:pPr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</w:pPr>
            <w:r w:rsidRPr="00E57C8A">
              <w:rPr>
                <w:rFonts w:ascii="Times New Roman" w:hAnsi="Times New Roman" w:cs="Times New Roman"/>
                <w:b/>
                <w:bCs/>
                <w:color w:val="355D7E" w:themeColor="accent1" w:themeShade="80"/>
                <w:sz w:val="28"/>
                <w:szCs w:val="28"/>
              </w:rPr>
              <w:t>DECLERATION</w:t>
            </w:r>
          </w:p>
          <w:p w14:paraId="77B7F907" w14:textId="11F34877" w:rsidR="008E78F4" w:rsidRPr="00067B1B" w:rsidRDefault="00067B1B" w:rsidP="00067B1B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7B1B">
              <w:rPr>
                <w:rFonts w:ascii="Times New Roman" w:hAnsi="Times New Roman" w:cs="Times New Roman"/>
                <w:sz w:val="28"/>
                <w:szCs w:val="28"/>
              </w:rPr>
              <w:t>I do here by declare that above particulars of information and facts stated are true, correct and complete to the best of my knowledge and belief</w:t>
            </w:r>
            <w:r w:rsidR="001E6A0F" w:rsidRPr="00067B1B"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</w:p>
          <w:p w14:paraId="725F4644" w14:textId="4C179072" w:rsidR="001E6A0F" w:rsidRPr="00E57C8A" w:rsidRDefault="001E6A0F" w:rsidP="001E6A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0D3510" w14:textId="313F1C1E" w:rsidR="001E6A0F" w:rsidRPr="00E57C8A" w:rsidRDefault="001E6A0F" w:rsidP="001E6A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7C8A"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</w:p>
          <w:p w14:paraId="5D266890" w14:textId="5DAFDAC7" w:rsidR="001E6A0F" w:rsidRDefault="001E6A0F" w:rsidP="001E6A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68DB6F" w14:textId="330EDAF7" w:rsidR="00BF0F78" w:rsidRDefault="00BF0F78" w:rsidP="001E6A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F30D2C" w14:textId="77777777" w:rsidR="00BF0F78" w:rsidRPr="00E57C8A" w:rsidRDefault="00BF0F78" w:rsidP="001E6A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A9C761" w14:textId="77D048DF" w:rsidR="001E6A0F" w:rsidRPr="00B76A34" w:rsidRDefault="00576E79" w:rsidP="001E6A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(RAGU G)</w:t>
            </w:r>
          </w:p>
          <w:p w14:paraId="1C6AA41F" w14:textId="77777777" w:rsidR="00A3526D" w:rsidRPr="00B76A34" w:rsidRDefault="00A3526D" w:rsidP="001E6A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78CD9E" w14:textId="10D8D722" w:rsidR="00A3526D" w:rsidRPr="00E57C8A" w:rsidRDefault="00A3526D" w:rsidP="001E6A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7C8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</w:t>
            </w:r>
            <w:r w:rsidR="001E6A0F" w:rsidRPr="00E57C8A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</w:tc>
      </w:tr>
    </w:tbl>
    <w:p w14:paraId="027D9AA0" w14:textId="127B63D0" w:rsidR="00CA1B47" w:rsidRPr="00DF0DFD" w:rsidRDefault="00CA1B47" w:rsidP="000C45FF">
      <w:pPr>
        <w:tabs>
          <w:tab w:val="left" w:pos="990"/>
        </w:tabs>
        <w:rPr>
          <w:rFonts w:ascii="Times New Roman" w:hAnsi="Times New Roman" w:cs="Times New Roman"/>
        </w:rPr>
      </w:pPr>
    </w:p>
    <w:sectPr w:rsidR="00CA1B47" w:rsidRPr="00DF0DFD" w:rsidSect="001E6A0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D7F44" w14:textId="77777777" w:rsidR="00F242E8" w:rsidRDefault="00F242E8" w:rsidP="000C45FF">
      <w:r>
        <w:separator/>
      </w:r>
    </w:p>
  </w:endnote>
  <w:endnote w:type="continuationSeparator" w:id="0">
    <w:p w14:paraId="07BA7338" w14:textId="77777777" w:rsidR="00F242E8" w:rsidRDefault="00F242E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86D93" w14:textId="77777777" w:rsidR="00F242E8" w:rsidRDefault="00F242E8" w:rsidP="000C45FF">
      <w:r>
        <w:separator/>
      </w:r>
    </w:p>
  </w:footnote>
  <w:footnote w:type="continuationSeparator" w:id="0">
    <w:p w14:paraId="0DA6C145" w14:textId="77777777" w:rsidR="00F242E8" w:rsidRDefault="00F242E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CA6C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DDB2EA" wp14:editId="5725A18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1200" cy="9630000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1200" cy="9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6638"/>
    <w:multiLevelType w:val="hybridMultilevel"/>
    <w:tmpl w:val="61AA5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F7FD1"/>
    <w:multiLevelType w:val="hybridMultilevel"/>
    <w:tmpl w:val="6EBEF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574B5"/>
    <w:multiLevelType w:val="hybridMultilevel"/>
    <w:tmpl w:val="72627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D5A02"/>
    <w:multiLevelType w:val="hybridMultilevel"/>
    <w:tmpl w:val="69B22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8571E"/>
    <w:multiLevelType w:val="hybridMultilevel"/>
    <w:tmpl w:val="C32CF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5A1502E"/>
    <w:multiLevelType w:val="hybridMultilevel"/>
    <w:tmpl w:val="67ACB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D2A8A"/>
    <w:multiLevelType w:val="hybridMultilevel"/>
    <w:tmpl w:val="531A98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A46A1"/>
    <w:multiLevelType w:val="hybridMultilevel"/>
    <w:tmpl w:val="A5CC1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A5A22"/>
    <w:multiLevelType w:val="hybridMultilevel"/>
    <w:tmpl w:val="3FCE2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30055"/>
    <w:multiLevelType w:val="hybridMultilevel"/>
    <w:tmpl w:val="E8405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652C0E"/>
    <w:multiLevelType w:val="hybridMultilevel"/>
    <w:tmpl w:val="7B4ED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67D0E"/>
    <w:multiLevelType w:val="hybridMultilevel"/>
    <w:tmpl w:val="C700D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F463C"/>
    <w:multiLevelType w:val="hybridMultilevel"/>
    <w:tmpl w:val="787A7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46C66"/>
    <w:multiLevelType w:val="hybridMultilevel"/>
    <w:tmpl w:val="A2E24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B7FAB"/>
    <w:multiLevelType w:val="hybridMultilevel"/>
    <w:tmpl w:val="C47C7686"/>
    <w:lvl w:ilvl="0" w:tplc="40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6" w15:restartNumberingAfterBreak="0">
    <w:nsid w:val="6B321A49"/>
    <w:multiLevelType w:val="hybridMultilevel"/>
    <w:tmpl w:val="80887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97EB2"/>
    <w:multiLevelType w:val="hybridMultilevel"/>
    <w:tmpl w:val="78D05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198086">
    <w:abstractNumId w:val="5"/>
  </w:num>
  <w:num w:numId="2" w16cid:durableId="1560361933">
    <w:abstractNumId w:val="0"/>
  </w:num>
  <w:num w:numId="3" w16cid:durableId="1767455183">
    <w:abstractNumId w:val="11"/>
  </w:num>
  <w:num w:numId="4" w16cid:durableId="1840466584">
    <w:abstractNumId w:val="4"/>
  </w:num>
  <w:num w:numId="5" w16cid:durableId="843402332">
    <w:abstractNumId w:val="6"/>
  </w:num>
  <w:num w:numId="6" w16cid:durableId="1596284278">
    <w:abstractNumId w:val="1"/>
  </w:num>
  <w:num w:numId="7" w16cid:durableId="1762867336">
    <w:abstractNumId w:val="9"/>
  </w:num>
  <w:num w:numId="8" w16cid:durableId="86119519">
    <w:abstractNumId w:val="17"/>
  </w:num>
  <w:num w:numId="9" w16cid:durableId="1573852964">
    <w:abstractNumId w:val="8"/>
  </w:num>
  <w:num w:numId="10" w16cid:durableId="1783106271">
    <w:abstractNumId w:val="13"/>
  </w:num>
  <w:num w:numId="11" w16cid:durableId="81685935">
    <w:abstractNumId w:val="14"/>
  </w:num>
  <w:num w:numId="12" w16cid:durableId="353577226">
    <w:abstractNumId w:val="12"/>
  </w:num>
  <w:num w:numId="13" w16cid:durableId="183979239">
    <w:abstractNumId w:val="2"/>
  </w:num>
  <w:num w:numId="14" w16cid:durableId="1537037018">
    <w:abstractNumId w:val="10"/>
  </w:num>
  <w:num w:numId="15" w16cid:durableId="1917207573">
    <w:abstractNumId w:val="16"/>
  </w:num>
  <w:num w:numId="16" w16cid:durableId="1996566257">
    <w:abstractNumId w:val="3"/>
  </w:num>
  <w:num w:numId="17" w16cid:durableId="1005593749">
    <w:abstractNumId w:val="7"/>
  </w:num>
  <w:num w:numId="18" w16cid:durableId="14693219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70"/>
    <w:rsid w:val="000041C4"/>
    <w:rsid w:val="00036450"/>
    <w:rsid w:val="00067B1B"/>
    <w:rsid w:val="00094499"/>
    <w:rsid w:val="00094FD6"/>
    <w:rsid w:val="00096D1F"/>
    <w:rsid w:val="000B256E"/>
    <w:rsid w:val="000B65CB"/>
    <w:rsid w:val="000C45FF"/>
    <w:rsid w:val="000E3FD1"/>
    <w:rsid w:val="00112054"/>
    <w:rsid w:val="001160BA"/>
    <w:rsid w:val="00134171"/>
    <w:rsid w:val="001525E1"/>
    <w:rsid w:val="001671F6"/>
    <w:rsid w:val="00180329"/>
    <w:rsid w:val="0019001F"/>
    <w:rsid w:val="00197041"/>
    <w:rsid w:val="001A74A5"/>
    <w:rsid w:val="001B2ABD"/>
    <w:rsid w:val="001E0391"/>
    <w:rsid w:val="001E1759"/>
    <w:rsid w:val="001E6A0F"/>
    <w:rsid w:val="001F1ECC"/>
    <w:rsid w:val="002400EB"/>
    <w:rsid w:val="002423E3"/>
    <w:rsid w:val="00256A1E"/>
    <w:rsid w:val="00256CF7"/>
    <w:rsid w:val="00280612"/>
    <w:rsid w:val="00281FD5"/>
    <w:rsid w:val="002B7CF1"/>
    <w:rsid w:val="002C53F9"/>
    <w:rsid w:val="0030481B"/>
    <w:rsid w:val="00311F9F"/>
    <w:rsid w:val="003156FC"/>
    <w:rsid w:val="003254B5"/>
    <w:rsid w:val="0037121F"/>
    <w:rsid w:val="00385167"/>
    <w:rsid w:val="0039514C"/>
    <w:rsid w:val="003A6B7D"/>
    <w:rsid w:val="003B06CA"/>
    <w:rsid w:val="004071FC"/>
    <w:rsid w:val="00424597"/>
    <w:rsid w:val="00445947"/>
    <w:rsid w:val="0045512C"/>
    <w:rsid w:val="004813B3"/>
    <w:rsid w:val="00496591"/>
    <w:rsid w:val="004C63E4"/>
    <w:rsid w:val="004D3011"/>
    <w:rsid w:val="004F0E70"/>
    <w:rsid w:val="0052113A"/>
    <w:rsid w:val="005262AC"/>
    <w:rsid w:val="0054429A"/>
    <w:rsid w:val="00574D05"/>
    <w:rsid w:val="00576E79"/>
    <w:rsid w:val="005E39D5"/>
    <w:rsid w:val="00600670"/>
    <w:rsid w:val="00616E38"/>
    <w:rsid w:val="0062123A"/>
    <w:rsid w:val="006318F0"/>
    <w:rsid w:val="00646E75"/>
    <w:rsid w:val="006771D0"/>
    <w:rsid w:val="0069011A"/>
    <w:rsid w:val="006C1D9D"/>
    <w:rsid w:val="006E088D"/>
    <w:rsid w:val="006F53C7"/>
    <w:rsid w:val="006F646F"/>
    <w:rsid w:val="0070340F"/>
    <w:rsid w:val="00715FCB"/>
    <w:rsid w:val="00743101"/>
    <w:rsid w:val="007456AD"/>
    <w:rsid w:val="007775E1"/>
    <w:rsid w:val="007867A0"/>
    <w:rsid w:val="007927F5"/>
    <w:rsid w:val="007C66BE"/>
    <w:rsid w:val="00802CA0"/>
    <w:rsid w:val="00811BA8"/>
    <w:rsid w:val="00826F0D"/>
    <w:rsid w:val="008307FC"/>
    <w:rsid w:val="008753AC"/>
    <w:rsid w:val="008946DA"/>
    <w:rsid w:val="008D7080"/>
    <w:rsid w:val="008E78F4"/>
    <w:rsid w:val="009260CD"/>
    <w:rsid w:val="00952C25"/>
    <w:rsid w:val="009B539F"/>
    <w:rsid w:val="00A10EB7"/>
    <w:rsid w:val="00A2118D"/>
    <w:rsid w:val="00A3526D"/>
    <w:rsid w:val="00A40869"/>
    <w:rsid w:val="00A67513"/>
    <w:rsid w:val="00A9069A"/>
    <w:rsid w:val="00AD0ACE"/>
    <w:rsid w:val="00AD76E2"/>
    <w:rsid w:val="00AF6D44"/>
    <w:rsid w:val="00B20152"/>
    <w:rsid w:val="00B359E4"/>
    <w:rsid w:val="00B35D19"/>
    <w:rsid w:val="00B45372"/>
    <w:rsid w:val="00B57D98"/>
    <w:rsid w:val="00B70850"/>
    <w:rsid w:val="00B76A34"/>
    <w:rsid w:val="00BA32EA"/>
    <w:rsid w:val="00BE2258"/>
    <w:rsid w:val="00BF0F78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A1B47"/>
    <w:rsid w:val="00CB0055"/>
    <w:rsid w:val="00CD1DCE"/>
    <w:rsid w:val="00D15847"/>
    <w:rsid w:val="00D2522B"/>
    <w:rsid w:val="00D37576"/>
    <w:rsid w:val="00D40A48"/>
    <w:rsid w:val="00D422DE"/>
    <w:rsid w:val="00D5459D"/>
    <w:rsid w:val="00D63B8E"/>
    <w:rsid w:val="00DA1F4D"/>
    <w:rsid w:val="00DA7CF2"/>
    <w:rsid w:val="00DB355E"/>
    <w:rsid w:val="00DD070C"/>
    <w:rsid w:val="00DD172A"/>
    <w:rsid w:val="00DF0DFD"/>
    <w:rsid w:val="00E101FD"/>
    <w:rsid w:val="00E15CD7"/>
    <w:rsid w:val="00E25A26"/>
    <w:rsid w:val="00E33AF2"/>
    <w:rsid w:val="00E4381A"/>
    <w:rsid w:val="00E55D74"/>
    <w:rsid w:val="00E57C8A"/>
    <w:rsid w:val="00E7069B"/>
    <w:rsid w:val="00EB6E0E"/>
    <w:rsid w:val="00EC2655"/>
    <w:rsid w:val="00EF51B6"/>
    <w:rsid w:val="00F05EDE"/>
    <w:rsid w:val="00F13CB2"/>
    <w:rsid w:val="00F242E8"/>
    <w:rsid w:val="00F364A3"/>
    <w:rsid w:val="00F60274"/>
    <w:rsid w:val="00F71AB5"/>
    <w:rsid w:val="00F77FB9"/>
    <w:rsid w:val="00F91889"/>
    <w:rsid w:val="00F95E88"/>
    <w:rsid w:val="00FA6596"/>
    <w:rsid w:val="00FA7A95"/>
    <w:rsid w:val="00FB068F"/>
    <w:rsid w:val="00FB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D87C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F13CB2"/>
  </w:style>
  <w:style w:type="paragraph" w:styleId="Heading1">
    <w:name w:val="heading 1"/>
    <w:basedOn w:val="Normal"/>
    <w:next w:val="Normal"/>
    <w:link w:val="Heading1Char"/>
    <w:uiPriority w:val="9"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E2258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355D7E" w:themeColor="accent1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qFormat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0340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BE2258"/>
    <w:rPr>
      <w:rFonts w:asciiTheme="majorHAnsi" w:eastAsiaTheme="majorEastAsia" w:hAnsiTheme="majorHAnsi" w:cstheme="majorBidi"/>
      <w:b/>
      <w:caps/>
      <w:color w:val="355D7E" w:themeColor="accent1" w:themeShade="8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094FD6"/>
    <w:pPr>
      <w:numPr>
        <w:numId w:val="1"/>
      </w:numPr>
      <w:ind w:left="420"/>
    </w:pPr>
    <w:rPr>
      <w:rFonts w:eastAsiaTheme="minorHAnsi"/>
      <w:color w:val="595959" w:themeColor="text1" w:themeTint="A6"/>
      <w:lang w:eastAsia="en-US"/>
    </w:rPr>
  </w:style>
  <w:style w:type="paragraph" w:styleId="NoSpacing">
    <w:name w:val="No Spacing"/>
    <w:uiPriority w:val="1"/>
    <w:semiHidden/>
    <w:rsid w:val="000041C4"/>
    <w:rPr>
      <w:szCs w:val="22"/>
    </w:rPr>
  </w:style>
  <w:style w:type="paragraph" w:styleId="ListParagraph">
    <w:name w:val="List Paragraph"/>
    <w:basedOn w:val="Normal"/>
    <w:uiPriority w:val="1"/>
    <w:qFormat/>
    <w:rsid w:val="00826F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56AD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0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IN%20VENKATESH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A27479D883458C8A0CA29333B1D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F67BC-BB87-41E2-A70A-592A26FA879A}"/>
      </w:docPartPr>
      <w:docPartBody>
        <w:p w:rsidR="0067566B" w:rsidRDefault="004134D7">
          <w:pPr>
            <w:pStyle w:val="75A27479D883458C8A0CA29333B1D3F6"/>
          </w:pPr>
          <w:r w:rsidRPr="00C039FE">
            <w:t>Contact</w:t>
          </w:r>
        </w:p>
      </w:docPartBody>
    </w:docPart>
    <w:docPart>
      <w:docPartPr>
        <w:name w:val="883C83C2FBF94F3CB4D87066448C0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A156E-2A8B-4564-A7D9-2571FA14C798}"/>
      </w:docPartPr>
      <w:docPartBody>
        <w:p w:rsidR="0067566B" w:rsidRDefault="004134D7">
          <w:pPr>
            <w:pStyle w:val="883C83C2FBF94F3CB4D87066448C074E"/>
          </w:pPr>
          <w:r w:rsidRPr="004D3011">
            <w:t>PHONE:</w:t>
          </w:r>
        </w:p>
      </w:docPartBody>
    </w:docPart>
    <w:docPart>
      <w:docPartPr>
        <w:name w:val="C51AB53389FE45FAAB36158774D38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CB2E3-8E2B-4800-9F93-2A03E60A3BB4}"/>
      </w:docPartPr>
      <w:docPartBody>
        <w:p w:rsidR="0067566B" w:rsidRDefault="004134D7">
          <w:pPr>
            <w:pStyle w:val="C51AB53389FE45FAAB36158774D388C4"/>
          </w:pPr>
          <w:r w:rsidRPr="004D3011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61344385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73"/>
    <w:rsid w:val="003F695E"/>
    <w:rsid w:val="0041239F"/>
    <w:rsid w:val="004134D7"/>
    <w:rsid w:val="0054287E"/>
    <w:rsid w:val="0067566B"/>
    <w:rsid w:val="00B7423F"/>
    <w:rsid w:val="00BE267C"/>
    <w:rsid w:val="00C02F73"/>
    <w:rsid w:val="00C30000"/>
    <w:rsid w:val="00DC4D96"/>
    <w:rsid w:val="00F4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A27479D883458C8A0CA29333B1D3F6">
    <w:name w:val="75A27479D883458C8A0CA29333B1D3F6"/>
  </w:style>
  <w:style w:type="paragraph" w:customStyle="1" w:styleId="883C83C2FBF94F3CB4D87066448C074E">
    <w:name w:val="883C83C2FBF94F3CB4D87066448C074E"/>
  </w:style>
  <w:style w:type="paragraph" w:customStyle="1" w:styleId="C51AB53389FE45FAAB36158774D388C4">
    <w:name w:val="C51AB53389FE45FAAB36158774D388C4"/>
  </w:style>
  <w:style w:type="paragraph" w:styleId="ListBullet">
    <w:name w:val="List Bullet"/>
    <w:basedOn w:val="Normal"/>
    <w:uiPriority w:val="11"/>
    <w:qFormat/>
    <w:pPr>
      <w:numPr>
        <w:numId w:val="1"/>
      </w:numPr>
      <w:spacing w:after="0" w:line="240" w:lineRule="auto"/>
      <w:ind w:left="420"/>
    </w:pPr>
    <w:rPr>
      <w:rFonts w:eastAsiaTheme="minorHAnsi"/>
      <w:color w:val="595959" w:themeColor="text1" w:themeTint="A6"/>
      <w:sz w:val="18"/>
      <w:szCs w:val="18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D8ACD-6FBE-411B-BE41-478E707A0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</Template>
  <TotalTime>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2022-03-15T17:29:00Z</dcterms:created>
  <dcterms:modified xsi:type="dcterms:W3CDTF">2022-07-30T23:07:00Z</dcterms:modified>
</cp:coreProperties>
</file>